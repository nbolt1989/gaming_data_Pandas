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1EFB" w:rsidRPr="00963E34" w:rsidRDefault="00963E34">
      <w:pPr>
        <w:pStyle w:val="Heading1"/>
        <w:rPr>
          <w:color w:val="000000" w:themeColor="text1"/>
        </w:rPr>
      </w:pPr>
      <w:r w:rsidRPr="00963E34">
        <w:rPr>
          <w:color w:val="000000" w:themeColor="text1"/>
        </w:rPr>
        <w:t xml:space="preserve">Heroes of </w:t>
      </w:r>
      <w:proofErr w:type="spellStart"/>
      <w:r w:rsidRPr="00963E34">
        <w:rPr>
          <w:color w:val="000000" w:themeColor="text1"/>
        </w:rPr>
        <w:t>Pymoli</w:t>
      </w:r>
      <w:proofErr w:type="spellEnd"/>
      <w:r w:rsidRPr="00963E34">
        <w:rPr>
          <w:color w:val="000000" w:themeColor="text1"/>
        </w:rPr>
        <w:t xml:space="preserve"> – Observable Trends in the Data</w:t>
      </w:r>
    </w:p>
    <w:p w:rsidR="00081EFB" w:rsidRPr="00A827BC" w:rsidRDefault="00963E34" w:rsidP="00963E34">
      <w:pPr>
        <w:pStyle w:val="ListBullet"/>
        <w:rPr>
          <w:sz w:val="28"/>
          <w:szCs w:val="28"/>
        </w:rPr>
      </w:pPr>
      <w:r w:rsidRPr="00A827BC">
        <w:rPr>
          <w:sz w:val="28"/>
          <w:szCs w:val="28"/>
        </w:rPr>
        <w:t xml:space="preserve">Observation 1: Male gamers dominate this gaming data set; taking up nearly 85% of the total </w:t>
      </w:r>
      <w:r w:rsidR="00E065DC" w:rsidRPr="00A827BC">
        <w:rPr>
          <w:sz w:val="28"/>
          <w:szCs w:val="28"/>
        </w:rPr>
        <w:t xml:space="preserve">gender count and spent ~5x more on games than females. </w:t>
      </w:r>
    </w:p>
    <w:p w:rsidR="00963E34" w:rsidRPr="00A827BC" w:rsidRDefault="00963E34" w:rsidP="00963E34">
      <w:pPr>
        <w:pStyle w:val="ListBullet"/>
        <w:rPr>
          <w:sz w:val="28"/>
          <w:szCs w:val="28"/>
        </w:rPr>
      </w:pPr>
      <w:r w:rsidRPr="00A827BC">
        <w:rPr>
          <w:sz w:val="28"/>
          <w:szCs w:val="28"/>
        </w:rPr>
        <w:t xml:space="preserve">Observation 2: </w:t>
      </w:r>
      <w:r w:rsidR="00E065DC" w:rsidRPr="00A827BC">
        <w:rPr>
          <w:sz w:val="28"/>
          <w:szCs w:val="28"/>
        </w:rPr>
        <w:t xml:space="preserve">Gamers under 10 years of age, and above 40, combine for roughly 5% of the total. The largest age band is 20-24 taking up roughly 45% and seeing a 2.5x increase from the preceding age band of 15-19. </w:t>
      </w:r>
    </w:p>
    <w:p w:rsidR="00E065DC" w:rsidRPr="00A827BC" w:rsidRDefault="00E065DC" w:rsidP="00963E34">
      <w:pPr>
        <w:pStyle w:val="ListBullet"/>
        <w:rPr>
          <w:sz w:val="28"/>
          <w:szCs w:val="28"/>
        </w:rPr>
      </w:pPr>
      <w:r w:rsidRPr="00A827BC">
        <w:rPr>
          <w:sz w:val="28"/>
          <w:szCs w:val="28"/>
        </w:rPr>
        <w:t>Observation 3: Once a gamer hits 25, the</w:t>
      </w:r>
      <w:r w:rsidR="00A827BC" w:rsidRPr="00A827BC">
        <w:rPr>
          <w:sz w:val="28"/>
          <w:szCs w:val="28"/>
        </w:rPr>
        <w:t>ir</w:t>
      </w:r>
      <w:r w:rsidRPr="00A827BC">
        <w:rPr>
          <w:sz w:val="28"/>
          <w:szCs w:val="28"/>
        </w:rPr>
        <w:t xml:space="preserve"> total purchases and </w:t>
      </w:r>
      <w:r w:rsidR="00A827BC" w:rsidRPr="00A827BC">
        <w:rPr>
          <w:sz w:val="28"/>
          <w:szCs w:val="28"/>
        </w:rPr>
        <w:t xml:space="preserve">overall playing </w:t>
      </w:r>
      <w:r w:rsidRPr="00A827BC">
        <w:rPr>
          <w:sz w:val="28"/>
          <w:szCs w:val="28"/>
        </w:rPr>
        <w:t xml:space="preserve">decreases </w:t>
      </w:r>
      <w:r w:rsidR="00A827BC" w:rsidRPr="00A827BC">
        <w:rPr>
          <w:sz w:val="28"/>
          <w:szCs w:val="28"/>
        </w:rPr>
        <w:t xml:space="preserve">significantly, then eventually once they hit 40yo they drop off from playing almost entirely.  </w:t>
      </w:r>
    </w:p>
    <w:p w:rsidR="00963E34" w:rsidRPr="00963E34" w:rsidRDefault="00963E34" w:rsidP="00963E34">
      <w:pPr>
        <w:pStyle w:val="Heading2"/>
      </w:pPr>
      <w:proofErr w:type="spellStart"/>
      <w:r>
        <w:t>Github</w:t>
      </w:r>
      <w:proofErr w:type="spellEnd"/>
      <w:r>
        <w:t xml:space="preserve">:  </w:t>
      </w:r>
      <w:r w:rsidR="00EC36B6">
        <w:t xml:space="preserve"> </w:t>
      </w:r>
      <w:hyperlink r:id="rId7" w:history="1">
        <w:r w:rsidRPr="00963E34">
          <w:rPr>
            <w:rStyle w:val="Hyperlink"/>
            <w:color w:val="000000" w:themeColor="text1"/>
          </w:rPr>
          <w:t>https://github.c</w:t>
        </w:r>
        <w:r w:rsidRPr="00963E34">
          <w:rPr>
            <w:rStyle w:val="Hyperlink"/>
            <w:color w:val="000000" w:themeColor="text1"/>
          </w:rPr>
          <w:t>o</w:t>
        </w:r>
        <w:r w:rsidRPr="00963E34">
          <w:rPr>
            <w:rStyle w:val="Hyperlink"/>
            <w:color w:val="000000" w:themeColor="text1"/>
          </w:rPr>
          <w:t>m/nbolt1989/p</w:t>
        </w:r>
        <w:r w:rsidRPr="00963E34">
          <w:rPr>
            <w:rStyle w:val="Hyperlink"/>
            <w:color w:val="000000" w:themeColor="text1"/>
          </w:rPr>
          <w:t>a</w:t>
        </w:r>
        <w:r w:rsidRPr="00963E34">
          <w:rPr>
            <w:rStyle w:val="Hyperlink"/>
            <w:color w:val="000000" w:themeColor="text1"/>
          </w:rPr>
          <w:t>ndas_challenge</w:t>
        </w:r>
      </w:hyperlink>
    </w:p>
    <w:p w:rsidR="00081EFB" w:rsidRDefault="00A827BC">
      <w:pPr>
        <w:pStyle w:val="Heading2"/>
      </w:pPr>
      <w:r>
        <w:t xml:space="preserve">Result Tables from </w:t>
      </w:r>
      <w:proofErr w:type="spellStart"/>
      <w:r>
        <w:t>Jupyter</w:t>
      </w:r>
      <w:proofErr w:type="spellEnd"/>
      <w:r>
        <w:t xml:space="preserve"> Notebook:</w:t>
      </w:r>
    </w:p>
    <w:p w:rsidR="00A827BC" w:rsidRPr="00A827BC" w:rsidRDefault="00A827BC" w:rsidP="00A827BC">
      <w:r>
        <w:t>Challenge 1:</w:t>
      </w:r>
    </w:p>
    <w:p w:rsidR="00A827BC" w:rsidRDefault="00A827BC" w:rsidP="00A827BC">
      <w:r>
        <w:rPr>
          <w:noProof/>
        </w:rPr>
        <w:drawing>
          <wp:inline distT="0" distB="0" distL="0" distR="0">
            <wp:extent cx="2043662" cy="786810"/>
            <wp:effectExtent l="0" t="0" r="1270" b="635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8 at 4.27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93" cy="7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C" w:rsidRDefault="00A827BC" w:rsidP="00A827BC">
      <w:r>
        <w:t>Challenge 2:</w:t>
      </w:r>
    </w:p>
    <w:p w:rsidR="00A827BC" w:rsidRDefault="00A827BC" w:rsidP="00A827BC">
      <w:r>
        <w:rPr>
          <w:noProof/>
        </w:rPr>
        <w:drawing>
          <wp:inline distT="0" distB="0" distL="0" distR="0" wp14:anchorId="1251392C" wp14:editId="510B148A">
            <wp:extent cx="5528930" cy="772042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8 at 4.27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567" cy="7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C" w:rsidRDefault="00A827BC" w:rsidP="00A827BC">
      <w:r>
        <w:t>Challenge 3:</w:t>
      </w:r>
    </w:p>
    <w:p w:rsidR="00A827BC" w:rsidRDefault="00A827BC" w:rsidP="00A827BC">
      <w:r>
        <w:rPr>
          <w:noProof/>
        </w:rPr>
        <w:drawing>
          <wp:inline distT="0" distB="0" distL="0" distR="0">
            <wp:extent cx="3742660" cy="1302877"/>
            <wp:effectExtent l="0" t="0" r="444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8 at 4.27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71" cy="13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C" w:rsidRDefault="00A827BC" w:rsidP="00A827BC">
      <w:pPr>
        <w:pStyle w:val="Heading2"/>
      </w:pPr>
      <w:r>
        <w:lastRenderedPageBreak/>
        <w:t xml:space="preserve">Result Tables from </w:t>
      </w:r>
      <w:proofErr w:type="spellStart"/>
      <w:r>
        <w:t>Jupyter</w:t>
      </w:r>
      <w:proofErr w:type="spellEnd"/>
      <w:r>
        <w:t xml:space="preserve"> Notebook</w:t>
      </w:r>
      <w:r>
        <w:t xml:space="preserve"> cont.</w:t>
      </w:r>
      <w:r>
        <w:t>:</w:t>
      </w:r>
    </w:p>
    <w:p w:rsidR="00A827BC" w:rsidRDefault="00A827BC" w:rsidP="00A827BC"/>
    <w:p w:rsidR="00A827BC" w:rsidRPr="00A827BC" w:rsidRDefault="00A827BC" w:rsidP="00A827BC">
      <w:r>
        <w:t>Challenge 4:</w:t>
      </w:r>
    </w:p>
    <w:p w:rsidR="00A827BC" w:rsidRPr="00A827BC" w:rsidRDefault="00A827BC" w:rsidP="00A827BC"/>
    <w:p w:rsidR="00A827BC" w:rsidRDefault="00A827BC" w:rsidP="00A827BC">
      <w:r>
        <w:rPr>
          <w:noProof/>
        </w:rPr>
        <w:drawing>
          <wp:inline distT="0" distB="0" distL="0" distR="0">
            <wp:extent cx="5114260" cy="1036512"/>
            <wp:effectExtent l="0" t="0" r="4445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28 at 4.28.4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12" cy="10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C" w:rsidRDefault="00A827BC" w:rsidP="00A827BC">
      <w:r>
        <w:t>Challenge 5:</w:t>
      </w:r>
    </w:p>
    <w:p w:rsidR="00A827BC" w:rsidRDefault="00A827BC" w:rsidP="00A827BC">
      <w:r>
        <w:rPr>
          <w:noProof/>
        </w:rPr>
        <w:drawing>
          <wp:inline distT="0" distB="0" distL="0" distR="0">
            <wp:extent cx="2997220" cy="2371060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28 at 4.29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867" cy="23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C" w:rsidRDefault="00A827BC" w:rsidP="00A827BC">
      <w:r>
        <w:t>Challenge 6:</w:t>
      </w:r>
    </w:p>
    <w:p w:rsidR="00A827BC" w:rsidRDefault="00A827BC" w:rsidP="00A827BC">
      <w:r>
        <w:rPr>
          <w:noProof/>
        </w:rPr>
        <w:drawing>
          <wp:inline distT="0" distB="0" distL="0" distR="0">
            <wp:extent cx="4633334" cy="1796902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28 at 4.29.19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22" cy="1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C" w:rsidRDefault="00A827BC" w:rsidP="00A827BC"/>
    <w:p w:rsidR="00A827BC" w:rsidRDefault="00A827BC" w:rsidP="00A827BC"/>
    <w:p w:rsidR="00A827BC" w:rsidRDefault="00A827BC" w:rsidP="00A827BC"/>
    <w:p w:rsidR="00A827BC" w:rsidRDefault="00A827BC" w:rsidP="00A827BC">
      <w:pPr>
        <w:pStyle w:val="Heading2"/>
      </w:pPr>
      <w:r>
        <w:lastRenderedPageBreak/>
        <w:t xml:space="preserve">Result Tables from </w:t>
      </w:r>
      <w:proofErr w:type="spellStart"/>
      <w:r>
        <w:t>Jupyter</w:t>
      </w:r>
      <w:proofErr w:type="spellEnd"/>
      <w:r>
        <w:t xml:space="preserve"> Notebook cont.:</w:t>
      </w:r>
    </w:p>
    <w:p w:rsidR="00A827BC" w:rsidRPr="00A827BC" w:rsidRDefault="00A827BC" w:rsidP="00A827BC">
      <w:r>
        <w:t>Challenge 7:</w:t>
      </w:r>
    </w:p>
    <w:p w:rsidR="00A827BC" w:rsidRDefault="00A827BC" w:rsidP="00A827BC">
      <w:r>
        <w:rPr>
          <w:noProof/>
        </w:rPr>
        <w:drawing>
          <wp:inline distT="0" distB="0" distL="0" distR="0">
            <wp:extent cx="4492800" cy="1828800"/>
            <wp:effectExtent l="0" t="0" r="317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8 at 4.30.46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657" cy="18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27BC" w:rsidRDefault="00A827BC" w:rsidP="00A827BC">
      <w:r>
        <w:t>Challenge 8:</w:t>
      </w:r>
    </w:p>
    <w:p w:rsidR="00A827BC" w:rsidRDefault="00A827BC" w:rsidP="00A827BC">
      <w:r>
        <w:rPr>
          <w:noProof/>
        </w:rPr>
        <w:drawing>
          <wp:inline distT="0" distB="0" distL="0" distR="0">
            <wp:extent cx="5943600" cy="168084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28 at 4.31.08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C" w:rsidRDefault="00A827BC" w:rsidP="00A827BC">
      <w:r>
        <w:t>Challenge 9:</w:t>
      </w:r>
    </w:p>
    <w:p w:rsidR="00A827BC" w:rsidRPr="00A827BC" w:rsidRDefault="00E06319" w:rsidP="00A827BC">
      <w:r>
        <w:rPr>
          <w:noProof/>
        </w:rPr>
        <w:drawing>
          <wp:inline distT="0" distB="0" distL="0" distR="0">
            <wp:extent cx="5943600" cy="18402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28 at 4.31.2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BC" w:rsidRPr="00A827BC">
      <w:footerReference w:type="default" r:id="rId1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36B6" w:rsidRDefault="00EC36B6">
      <w:r>
        <w:separator/>
      </w:r>
    </w:p>
    <w:p w:rsidR="00EC36B6" w:rsidRDefault="00EC36B6"/>
  </w:endnote>
  <w:endnote w:type="continuationSeparator" w:id="0">
    <w:p w:rsidR="00EC36B6" w:rsidRDefault="00EC36B6">
      <w:r>
        <w:continuationSeparator/>
      </w:r>
    </w:p>
    <w:p w:rsidR="00EC36B6" w:rsidRDefault="00EC3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EFB" w:rsidRDefault="00EC36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36B6" w:rsidRDefault="00EC36B6">
      <w:r>
        <w:separator/>
      </w:r>
    </w:p>
    <w:p w:rsidR="00EC36B6" w:rsidRDefault="00EC36B6"/>
  </w:footnote>
  <w:footnote w:type="continuationSeparator" w:id="0">
    <w:p w:rsidR="00EC36B6" w:rsidRDefault="00EC36B6">
      <w:r>
        <w:continuationSeparator/>
      </w:r>
    </w:p>
    <w:p w:rsidR="00EC36B6" w:rsidRDefault="00EC36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34"/>
    <w:rsid w:val="00081EFB"/>
    <w:rsid w:val="00963E34"/>
    <w:rsid w:val="00A827BC"/>
    <w:rsid w:val="00E06319"/>
    <w:rsid w:val="00E065DC"/>
    <w:rsid w:val="00E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95496"/>
  <w15:chartTrackingRefBased/>
  <w15:docId w15:val="{BE17758A-1E2E-2E47-B77F-5FC83107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7BC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bolt1989/pandas_challeng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bolt/Library/Containers/com.microsoft.Word/Data/Library/Application%20Support/Microsoft/Office/16.0/DTS/en-US%7bA8E0869E-76A2-C845-9976-AD6E010873D6%7d/%7b2A35A749-2A21-C54B-8AD6-0D6B61A780F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Bolt</dc:creator>
  <cp:keywords/>
  <dc:description/>
  <cp:lastModifiedBy>Nathan Bolt</cp:lastModifiedBy>
  <cp:revision>1</cp:revision>
  <dcterms:created xsi:type="dcterms:W3CDTF">2020-06-28T19:58:00Z</dcterms:created>
  <dcterms:modified xsi:type="dcterms:W3CDTF">2020-06-28T20:31:00Z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